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1C957" w14:textId="7CA4FD0E" w:rsidR="0032503F" w:rsidRDefault="00AF1DF1" w:rsidP="006F0B76">
      <w:bookmarkStart w:id="0" w:name="_Hlk166888796"/>
      <w:bookmarkEnd w:id="0"/>
      <w:r>
        <w:t xml:space="preserve">Nama:  Kawish Behzad Mazhar </w:t>
      </w:r>
    </w:p>
    <w:p w14:paraId="1D3BBB98" w14:textId="11CC89E2" w:rsidR="00AF1DF1" w:rsidRDefault="00AF1DF1" w:rsidP="006F0B76">
      <w:r>
        <w:t>NIM: 200401075</w:t>
      </w:r>
    </w:p>
    <w:p w14:paraId="182D67F9" w14:textId="134D4A83" w:rsidR="00AF1DF1" w:rsidRDefault="00AF1DF1" w:rsidP="006F0B76">
      <w:proofErr w:type="spellStart"/>
      <w:r>
        <w:t>Jurusan</w:t>
      </w:r>
      <w:proofErr w:type="spellEnd"/>
      <w:r>
        <w:t xml:space="preserve">: Teknik </w:t>
      </w:r>
      <w:proofErr w:type="spellStart"/>
      <w:r>
        <w:t>Informatika</w:t>
      </w:r>
      <w:proofErr w:type="spellEnd"/>
    </w:p>
    <w:p w14:paraId="2F335F0E" w14:textId="77777777" w:rsidR="00AF1DF1" w:rsidRDefault="00AF1DF1" w:rsidP="006F0B76"/>
    <w:p w14:paraId="05D78D34" w14:textId="0F351077" w:rsidR="00AF1DF1" w:rsidRDefault="00AF1DF1" w:rsidP="00AF1DF1">
      <w:pPr>
        <w:pStyle w:val="Heading1"/>
      </w:pPr>
      <w:r>
        <w:t xml:space="preserve">User Guide </w:t>
      </w:r>
    </w:p>
    <w:p w14:paraId="0DF6C641" w14:textId="77777777" w:rsidR="00AF1DF1" w:rsidRDefault="00AF1DF1" w:rsidP="00AF1DF1"/>
    <w:p w14:paraId="2699AD4B" w14:textId="4D67C9BE" w:rsidR="00AF1DF1" w:rsidRDefault="00AF1DF1" w:rsidP="00AF1DF1">
      <w:pPr>
        <w:pStyle w:val="Heading2"/>
      </w:pPr>
      <w:r>
        <w:t>Tools</w:t>
      </w:r>
    </w:p>
    <w:p w14:paraId="5B0BA8E7" w14:textId="085F5C34" w:rsidR="00AF1DF1" w:rsidRDefault="00AF1DF1" w:rsidP="00CA05A5">
      <w:pPr>
        <w:pStyle w:val="ListParagraph"/>
        <w:numPr>
          <w:ilvl w:val="0"/>
          <w:numId w:val="3"/>
        </w:numPr>
      </w:pPr>
      <w:r>
        <w:t xml:space="preserve">C# &amp; .NET </w:t>
      </w:r>
      <w:proofErr w:type="gramStart"/>
      <w:r>
        <w:t xml:space="preserve">8  </w:t>
      </w:r>
      <w:r w:rsidR="00CA05A5">
        <w:t>(</w:t>
      </w:r>
      <w:proofErr w:type="gramEnd"/>
      <w:r w:rsidR="00CA05A5">
        <w:fldChar w:fldCharType="begin"/>
      </w:r>
      <w:r w:rsidR="00CA05A5">
        <w:instrText>HYPERLINK "</w:instrText>
      </w:r>
      <w:r w:rsidR="00CA05A5" w:rsidRPr="00CA05A5">
        <w:instrText>https://dotnet.microsoft.com/en-us/download/dotnet/8.0</w:instrText>
      </w:r>
      <w:r w:rsidR="00CA05A5">
        <w:instrText>"</w:instrText>
      </w:r>
      <w:r w:rsidR="00CA05A5">
        <w:fldChar w:fldCharType="separate"/>
      </w:r>
      <w:r w:rsidR="00CA05A5" w:rsidRPr="002F4E24">
        <w:rPr>
          <w:rStyle w:val="Hyperlink"/>
        </w:rPr>
        <w:t>https://dotnet.microsoft.com/en-us/download/dotnet/8.0</w:t>
      </w:r>
      <w:r w:rsidR="00CA05A5">
        <w:fldChar w:fldCharType="end"/>
      </w:r>
      <w:r w:rsidR="00CA05A5">
        <w:t xml:space="preserve">) </w:t>
      </w:r>
    </w:p>
    <w:p w14:paraId="328848E9" w14:textId="6E581B71" w:rsidR="00CA05A5" w:rsidRDefault="00CA05A5" w:rsidP="00CA05A5">
      <w:pPr>
        <w:pStyle w:val="ListParagraph"/>
        <w:numPr>
          <w:ilvl w:val="0"/>
          <w:numId w:val="3"/>
        </w:numPr>
        <w:jc w:val="left"/>
      </w:pPr>
      <w:r>
        <w:t>Vue 3 (</w:t>
      </w:r>
      <w:hyperlink r:id="rId6" w:history="1">
        <w:r w:rsidRPr="002F4E24">
          <w:rPr>
            <w:rStyle w:val="Hyperlink"/>
          </w:rPr>
          <w:t>https://vuejs.org/guide/introduction.html</w:t>
        </w:r>
      </w:hyperlink>
      <w:r>
        <w:t>)</w:t>
      </w:r>
    </w:p>
    <w:p w14:paraId="3B18C570" w14:textId="3122DDA5" w:rsidR="00CA05A5" w:rsidRDefault="00CA05A5" w:rsidP="00CA05A5">
      <w:pPr>
        <w:pStyle w:val="ListParagraph"/>
        <w:numPr>
          <w:ilvl w:val="0"/>
          <w:numId w:val="3"/>
        </w:numPr>
        <w:jc w:val="left"/>
      </w:pPr>
      <w:proofErr w:type="spellStart"/>
      <w:r>
        <w:t>TailwindCSS</w:t>
      </w:r>
      <w:proofErr w:type="spellEnd"/>
      <w:r>
        <w:t xml:space="preserve"> (</w:t>
      </w:r>
      <w:hyperlink r:id="rId7" w:history="1">
        <w:r w:rsidRPr="002F4E24">
          <w:rPr>
            <w:rStyle w:val="Hyperlink"/>
          </w:rPr>
          <w:t>https://tailwindcss.com/docs/installation</w:t>
        </w:r>
      </w:hyperlink>
      <w:r>
        <w:t>)</w:t>
      </w:r>
    </w:p>
    <w:p w14:paraId="066FABC1" w14:textId="77777777" w:rsidR="00CA05A5" w:rsidRDefault="00CA05A5" w:rsidP="00CA05A5">
      <w:pPr>
        <w:pStyle w:val="ListParagraph"/>
        <w:numPr>
          <w:ilvl w:val="0"/>
          <w:numId w:val="3"/>
        </w:numPr>
        <w:jc w:val="left"/>
      </w:pPr>
      <w:proofErr w:type="spellStart"/>
      <w:r>
        <w:t>DaisyUI</w:t>
      </w:r>
      <w:proofErr w:type="spellEnd"/>
      <w:r>
        <w:t xml:space="preserve"> (</w:t>
      </w:r>
      <w:hyperlink r:id="rId8" w:history="1">
        <w:r w:rsidRPr="002F4E24">
          <w:rPr>
            <w:rStyle w:val="Hyperlink"/>
          </w:rPr>
          <w:t>https://daisyui.com/</w:t>
        </w:r>
      </w:hyperlink>
      <w:r>
        <w:t>)</w:t>
      </w:r>
    </w:p>
    <w:p w14:paraId="25077BCD" w14:textId="77777777" w:rsidR="00CA05A5" w:rsidRDefault="00CA05A5" w:rsidP="00CA05A5">
      <w:pPr>
        <w:pStyle w:val="ListParagraph"/>
        <w:numPr>
          <w:ilvl w:val="0"/>
          <w:numId w:val="3"/>
        </w:numPr>
        <w:jc w:val="left"/>
      </w:pPr>
      <w:r>
        <w:t>SQLite (</w:t>
      </w:r>
      <w:hyperlink r:id="rId9" w:history="1">
        <w:r w:rsidRPr="002F4E24">
          <w:rPr>
            <w:rStyle w:val="Hyperlink"/>
          </w:rPr>
          <w:t>https://www.sqlite.org/</w:t>
        </w:r>
      </w:hyperlink>
      <w:r>
        <w:t>)</w:t>
      </w:r>
    </w:p>
    <w:p w14:paraId="1F0A449A" w14:textId="77777777" w:rsidR="00CA05A5" w:rsidRDefault="00CA05A5" w:rsidP="00CA05A5">
      <w:pPr>
        <w:pStyle w:val="ListParagraph"/>
        <w:numPr>
          <w:ilvl w:val="0"/>
          <w:numId w:val="3"/>
        </w:numPr>
        <w:jc w:val="left"/>
      </w:pPr>
      <w:r>
        <w:t>Dapper (</w:t>
      </w:r>
      <w:hyperlink r:id="rId10" w:history="1">
        <w:r w:rsidRPr="002F4E24">
          <w:rPr>
            <w:rStyle w:val="Hyperlink"/>
          </w:rPr>
          <w:t>https://github.com/DapperLib/Dapper</w:t>
        </w:r>
      </w:hyperlink>
      <w:r>
        <w:t>)</w:t>
      </w:r>
    </w:p>
    <w:p w14:paraId="37DD9432" w14:textId="77777777" w:rsidR="00CA05A5" w:rsidRDefault="00CA05A5" w:rsidP="00CA05A5">
      <w:pPr>
        <w:jc w:val="left"/>
      </w:pPr>
    </w:p>
    <w:p w14:paraId="58323CFE" w14:textId="07E94E8F" w:rsidR="00CA05A5" w:rsidRDefault="00CA05A5" w:rsidP="00CA05A5">
      <w:pPr>
        <w:pStyle w:val="Heading2"/>
      </w:pPr>
      <w:r>
        <w:t>Package Structure</w:t>
      </w:r>
    </w:p>
    <w:p w14:paraId="2FDEEA40" w14:textId="5DFCF993" w:rsidR="00CA05A5" w:rsidRDefault="00CA05A5" w:rsidP="00CA05A5">
      <w:pPr>
        <w:pStyle w:val="ListParagraph"/>
        <w:numPr>
          <w:ilvl w:val="0"/>
          <w:numId w:val="4"/>
        </w:numPr>
      </w:pPr>
      <w:r>
        <w:t xml:space="preserve">program.zip =&gt; </w:t>
      </w:r>
      <w:proofErr w:type="spellStart"/>
      <w:r>
        <w:t>self contained</w:t>
      </w:r>
      <w:proofErr w:type="spellEnd"/>
      <w:r>
        <w:t xml:space="preserve"> source untuk melakukan </w:t>
      </w:r>
      <w:proofErr w:type="spellStart"/>
      <w:r>
        <w:t>eksekusi</w:t>
      </w:r>
      <w:proofErr w:type="spellEnd"/>
      <w:r>
        <w:t xml:space="preserve"> program </w:t>
      </w:r>
      <w:proofErr w:type="spellStart"/>
      <w:r>
        <w:t>tanpa</w:t>
      </w:r>
      <w:proofErr w:type="spellEnd"/>
      <w:r>
        <w:t xml:space="preserve"> setup environment</w:t>
      </w:r>
    </w:p>
    <w:p w14:paraId="54ABF386" w14:textId="6C2257CD" w:rsidR="00CA05A5" w:rsidRDefault="00CA05A5" w:rsidP="00CA05A5">
      <w:pPr>
        <w:pStyle w:val="ListParagraph"/>
        <w:numPr>
          <w:ilvl w:val="0"/>
          <w:numId w:val="4"/>
        </w:numPr>
      </w:pPr>
      <w:r>
        <w:t xml:space="preserve">source_code.zip =&gt; </w:t>
      </w:r>
      <w:proofErr w:type="spellStart"/>
      <w:r>
        <w:t>berisi</w:t>
      </w:r>
      <w:proofErr w:type="spellEnd"/>
      <w:r>
        <w:t xml:space="preserve"> kode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yang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tools di atas </w:t>
      </w:r>
      <w:proofErr w:type="spellStart"/>
      <w:r>
        <w:t>terhadap</w:t>
      </w:r>
      <w:proofErr w:type="spellEnd"/>
      <w:r>
        <w:t xml:space="preserve"> environment untuk melakukan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code</w:t>
      </w:r>
    </w:p>
    <w:p w14:paraId="20A9AFAF" w14:textId="77E7ABD2" w:rsidR="00CA05A5" w:rsidRDefault="00CA05A5" w:rsidP="00CA05A5">
      <w:pPr>
        <w:pStyle w:val="ListParagraph"/>
        <w:numPr>
          <w:ilvl w:val="0"/>
          <w:numId w:val="4"/>
        </w:numPr>
      </w:pPr>
      <w:proofErr w:type="spellStart"/>
      <w:r>
        <w:t>data.sql</w:t>
      </w:r>
      <w:proofErr w:type="spellEnd"/>
      <w:r>
        <w:t xml:space="preserve"> =&gt; </w:t>
      </w:r>
      <w:proofErr w:type="spellStart"/>
      <w:r>
        <w:t>sql</w:t>
      </w:r>
      <w:proofErr w:type="spellEnd"/>
      <w:r>
        <w:t xml:space="preserve"> file yang </w:t>
      </w:r>
      <w:proofErr w:type="spellStart"/>
      <w:r>
        <w:t>berisi</w:t>
      </w:r>
      <w:proofErr w:type="spellEnd"/>
      <w:r>
        <w:t xml:space="preserve"> script </w:t>
      </w:r>
      <w:proofErr w:type="spellStart"/>
      <w:r>
        <w:t>pembuatan</w:t>
      </w:r>
      <w:proofErr w:type="spellEnd"/>
      <w:r>
        <w:t xml:space="preserve"> database and seed data</w:t>
      </w:r>
    </w:p>
    <w:p w14:paraId="5702111B" w14:textId="1C409697" w:rsidR="00CA05A5" w:rsidRDefault="00CA05A5" w:rsidP="00CA05A5">
      <w:pPr>
        <w:pStyle w:val="ListParagraph"/>
        <w:numPr>
          <w:ilvl w:val="0"/>
          <w:numId w:val="4"/>
        </w:numPr>
      </w:pPr>
      <w:proofErr w:type="spellStart"/>
      <w:r>
        <w:t>main.db</w:t>
      </w:r>
      <w:proofErr w:type="spellEnd"/>
      <w:r>
        <w:t xml:space="preserve"> =&gt; file </w:t>
      </w:r>
      <w:proofErr w:type="spellStart"/>
      <w:r>
        <w:t>sqlite</w:t>
      </w:r>
      <w:proofErr w:type="spellEnd"/>
      <w:r>
        <w:t xml:space="preserve"> yang digunakan pada dev environment </w:t>
      </w:r>
    </w:p>
    <w:p w14:paraId="7C8A5C2B" w14:textId="3470C673" w:rsidR="00CA05A5" w:rsidRDefault="00CA05A5" w:rsidP="00CA05A5">
      <w:pPr>
        <w:pStyle w:val="ListParagraph"/>
        <w:numPr>
          <w:ilvl w:val="0"/>
          <w:numId w:val="4"/>
        </w:numPr>
      </w:pPr>
      <w:r>
        <w:t xml:space="preserve">user_guide.pdf =&gt; </w:t>
      </w:r>
      <w:proofErr w:type="spellStart"/>
      <w:r>
        <w:t>dokumen</w:t>
      </w:r>
      <w:proofErr w:type="spellEnd"/>
      <w:r>
        <w:t xml:space="preserve"> berikut</w:t>
      </w:r>
    </w:p>
    <w:p w14:paraId="0E81BACB" w14:textId="49521D33" w:rsidR="00FB149C" w:rsidRDefault="00FB149C" w:rsidP="00FB149C">
      <w:r>
        <w:br w:type="page"/>
      </w:r>
    </w:p>
    <w:p w14:paraId="63033FEE" w14:textId="7CB1DE2E" w:rsidR="00FB149C" w:rsidRDefault="00FB149C" w:rsidP="00FB149C">
      <w:pPr>
        <w:pStyle w:val="Heading2"/>
      </w:pPr>
      <w:r>
        <w:lastRenderedPageBreak/>
        <w:t>Features</w:t>
      </w:r>
    </w:p>
    <w:p w14:paraId="2389987C" w14:textId="77777777" w:rsidR="00FB149C" w:rsidRDefault="00FB149C" w:rsidP="00FB149C"/>
    <w:p w14:paraId="57B7D513" w14:textId="42761EE8" w:rsidR="00DB0284" w:rsidRPr="00DB0284" w:rsidRDefault="00FB149C" w:rsidP="00DB0284">
      <w:pPr>
        <w:pStyle w:val="Heading3"/>
      </w:pPr>
      <w:r>
        <w:t>Home &amp; Search</w:t>
      </w:r>
    </w:p>
    <w:p w14:paraId="3401223A" w14:textId="63CF3793" w:rsidR="00DB0284" w:rsidRDefault="00DB0284" w:rsidP="00DB0284">
      <w:r>
        <w:t xml:space="preserve">Halaman berikut adalah halaman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system, pada halaman ini </w:t>
      </w:r>
      <w:proofErr w:type="spellStart"/>
      <w:r>
        <w:t>terdapat</w:t>
      </w:r>
      <w:proofErr w:type="spellEnd"/>
      <w:r>
        <w:t xml:space="preserve"> daftar </w:t>
      </w:r>
      <w:proofErr w:type="spellStart"/>
      <w:r>
        <w:t>lensa</w:t>
      </w:r>
      <w:proofErr w:type="spellEnd"/>
      <w:r>
        <w:t xml:space="preserve"> dan </w:t>
      </w:r>
      <w:proofErr w:type="spellStart"/>
      <w:r>
        <w:t>fitur</w:t>
      </w:r>
      <w:proofErr w:type="spellEnd"/>
      <w:r>
        <w:t xml:space="preserve"> search </w:t>
      </w:r>
      <w:proofErr w:type="spellStart"/>
      <w:r>
        <w:t>terhadap</w:t>
      </w:r>
      <w:proofErr w:type="spellEnd"/>
      <w:r>
        <w:t xml:space="preserve"> data </w:t>
      </w:r>
      <w:proofErr w:type="spellStart"/>
      <w:r>
        <w:t>lensa</w:t>
      </w:r>
      <w:proofErr w:type="spellEnd"/>
      <w:r>
        <w:t>.</w:t>
      </w:r>
      <w:r w:rsidR="00D81A27">
        <w:t xml:space="preserve"> Fitur search melakukan search </w:t>
      </w:r>
      <w:proofErr w:type="spellStart"/>
      <w:r w:rsidR="00D81A27">
        <w:t>terhadap</w:t>
      </w:r>
      <w:proofErr w:type="spellEnd"/>
      <w:r w:rsidR="00D81A27">
        <w:t xml:space="preserve"> seluruh property di </w:t>
      </w:r>
      <w:proofErr w:type="spellStart"/>
      <w:r w:rsidR="00D81A27">
        <w:t>dalam</w:t>
      </w:r>
      <w:proofErr w:type="spellEnd"/>
      <w:r w:rsidR="00D81A27">
        <w:t xml:space="preserve"> array data yang </w:t>
      </w:r>
      <w:proofErr w:type="spellStart"/>
      <w:r w:rsidR="00D81A27">
        <w:t>ditampilkan</w:t>
      </w:r>
      <w:proofErr w:type="spellEnd"/>
      <w:r w:rsidR="00D81A27">
        <w:t>.</w:t>
      </w:r>
    </w:p>
    <w:p w14:paraId="28B541E0" w14:textId="12CBEAF3" w:rsidR="00DB0284" w:rsidRPr="00DB0284" w:rsidRDefault="00DB0284" w:rsidP="00DB0284">
      <w:r>
        <w:rPr>
          <w:noProof/>
        </w:rPr>
        <w:drawing>
          <wp:anchor distT="0" distB="0" distL="114300" distR="114300" simplePos="0" relativeHeight="251658240" behindDoc="0" locked="0" layoutInCell="1" allowOverlap="1" wp14:anchorId="69814178" wp14:editId="3CB97ACF">
            <wp:simplePos x="0" y="0"/>
            <wp:positionH relativeFrom="column">
              <wp:posOffset>0</wp:posOffset>
            </wp:positionH>
            <wp:positionV relativeFrom="paragraph">
              <wp:posOffset>330365</wp:posOffset>
            </wp:positionV>
            <wp:extent cx="5727700" cy="2889885"/>
            <wp:effectExtent l="0" t="0" r="6350" b="5715"/>
            <wp:wrapSquare wrapText="bothSides"/>
            <wp:docPr id="1847187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CDEB84" w14:textId="6DF6E016" w:rsidR="00FB149C" w:rsidRDefault="00FB149C" w:rsidP="00FB149C">
      <w:r>
        <w:rPr>
          <w:noProof/>
        </w:rPr>
        <w:drawing>
          <wp:inline distT="0" distB="0" distL="0" distR="0" wp14:anchorId="3BAFAC67" wp14:editId="13CC0867">
            <wp:extent cx="5731510" cy="2886075"/>
            <wp:effectExtent l="0" t="0" r="2540" b="9525"/>
            <wp:docPr id="39824482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244829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D9225" w14:textId="47DD3094" w:rsidR="00FB149C" w:rsidRDefault="00FB149C" w:rsidP="00FB149C">
      <w:r>
        <w:br w:type="page"/>
      </w:r>
    </w:p>
    <w:p w14:paraId="4C67F8E3" w14:textId="4BC3EDE9" w:rsidR="00FB149C" w:rsidRDefault="00FB149C" w:rsidP="00FB149C">
      <w:pPr>
        <w:pStyle w:val="Heading3"/>
      </w:pPr>
      <w:r>
        <w:lastRenderedPageBreak/>
        <w:t xml:space="preserve">Admin Page </w:t>
      </w:r>
    </w:p>
    <w:p w14:paraId="565BCABC" w14:textId="548944D9" w:rsidR="00991E2D" w:rsidRPr="00991E2D" w:rsidRDefault="00991E2D" w:rsidP="00991E2D">
      <w:r>
        <w:t xml:space="preserve">Admin page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CRUD distributor dan </w:t>
      </w:r>
      <w:proofErr w:type="spellStart"/>
      <w:r>
        <w:t>lensa</w:t>
      </w:r>
      <w:proofErr w:type="spellEnd"/>
      <w:r>
        <w:t xml:space="preserve">. Click 2 tombol </w:t>
      </w:r>
      <w:proofErr w:type="spellStart"/>
      <w:r>
        <w:t>dibawah</w:t>
      </w:r>
      <w:proofErr w:type="spellEnd"/>
      <w:r>
        <w:t xml:space="preserve"> untuk </w:t>
      </w:r>
      <w:proofErr w:type="spellStart"/>
      <w:r>
        <w:t>mengunjungi</w:t>
      </w:r>
      <w:proofErr w:type="spellEnd"/>
      <w:r>
        <w:t xml:space="preserve"> halaman </w:t>
      </w:r>
      <w:proofErr w:type="spellStart"/>
      <w:r>
        <w:t>halaman</w:t>
      </w:r>
      <w:proofErr w:type="spellEnd"/>
      <w:r>
        <w:t xml:space="preserve"> </w:t>
      </w:r>
      <w:proofErr w:type="gramStart"/>
      <w:r>
        <w:t>tersebut</w:t>
      </w:r>
      <w:proofErr w:type="gramEnd"/>
    </w:p>
    <w:p w14:paraId="0AEC325E" w14:textId="36568C1D" w:rsidR="00FB149C" w:rsidRDefault="00DB0284" w:rsidP="00FB149C">
      <w:r>
        <w:rPr>
          <w:noProof/>
        </w:rPr>
        <w:drawing>
          <wp:inline distT="0" distB="0" distL="0" distR="0" wp14:anchorId="1B98BFA8" wp14:editId="527DF388">
            <wp:extent cx="5730875" cy="2881630"/>
            <wp:effectExtent l="0" t="0" r="3175" b="0"/>
            <wp:docPr id="3384108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5493D" w14:textId="77777777" w:rsidR="00DB0284" w:rsidRDefault="00DB0284" w:rsidP="00DB0284"/>
    <w:p w14:paraId="2DCB8D0D" w14:textId="681ED9C5" w:rsidR="00FB149C" w:rsidRDefault="00FB149C" w:rsidP="00FB149C">
      <w:pPr>
        <w:pStyle w:val="Heading3"/>
      </w:pPr>
      <w:r>
        <w:t>Distributor CRUD</w:t>
      </w:r>
    </w:p>
    <w:p w14:paraId="2AF4921F" w14:textId="05830B3D" w:rsidR="00991E2D" w:rsidRPr="00991E2D" w:rsidRDefault="00991E2D" w:rsidP="00991E2D">
      <w:r>
        <w:t xml:space="preserve">Halaman Distributor </w:t>
      </w:r>
      <w:proofErr w:type="spellStart"/>
      <w:r>
        <w:t>akan</w:t>
      </w:r>
      <w:proofErr w:type="spellEnd"/>
      <w:r>
        <w:t xml:space="preserve"> menampilkan seluruh data distributor, tombol edit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mengalihkan</w:t>
      </w:r>
      <w:proofErr w:type="spellEnd"/>
      <w:r>
        <w:t xml:space="preserve"> ke halaman </w:t>
      </w:r>
      <w:proofErr w:type="spellStart"/>
      <w:r>
        <w:t>perubahan</w:t>
      </w:r>
      <w:proofErr w:type="spellEnd"/>
      <w:r>
        <w:t xml:space="preserve"> data. Delete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data. Create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mengalihkan</w:t>
      </w:r>
      <w:proofErr w:type="spellEnd"/>
      <w:r>
        <w:t xml:space="preserve"> ke halaman </w:t>
      </w:r>
      <w:proofErr w:type="spellStart"/>
      <w:r>
        <w:t>pembuatan</w:t>
      </w:r>
      <w:proofErr w:type="spellEnd"/>
      <w:r>
        <w:t xml:space="preserve"> data </w:t>
      </w:r>
      <w:proofErr w:type="gramStart"/>
      <w:r>
        <w:t>distributor</w:t>
      </w:r>
      <w:proofErr w:type="gramEnd"/>
    </w:p>
    <w:p w14:paraId="78A8107F" w14:textId="36A5B939" w:rsidR="00FB149C" w:rsidRDefault="00DB0284" w:rsidP="00FB149C">
      <w:r>
        <w:rPr>
          <w:noProof/>
        </w:rPr>
        <w:drawing>
          <wp:inline distT="0" distB="0" distL="0" distR="0" wp14:anchorId="6E7BF7A1" wp14:editId="0EDD1511">
            <wp:extent cx="5730875" cy="2881630"/>
            <wp:effectExtent l="0" t="0" r="3175" b="0"/>
            <wp:docPr id="70124125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24125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73FE9" w14:textId="77777777" w:rsidR="00DB0284" w:rsidRDefault="00DB0284" w:rsidP="00DB0284"/>
    <w:p w14:paraId="1606EE06" w14:textId="77777777" w:rsidR="00DB0284" w:rsidRDefault="00DB0284" w:rsidP="00DB0284"/>
    <w:p w14:paraId="71B0D225" w14:textId="77777777" w:rsidR="00DB0284" w:rsidRDefault="00DB0284" w:rsidP="00DB0284"/>
    <w:p w14:paraId="1CDC0E67" w14:textId="2C495C5D" w:rsidR="00DB0284" w:rsidRDefault="00DB0284" w:rsidP="00DB0284">
      <w:r>
        <w:rPr>
          <w:noProof/>
        </w:rPr>
        <w:lastRenderedPageBreak/>
        <w:drawing>
          <wp:inline distT="0" distB="0" distL="0" distR="0" wp14:anchorId="3E10EE82" wp14:editId="37A6A38C">
            <wp:extent cx="5730875" cy="2881630"/>
            <wp:effectExtent l="0" t="0" r="3175" b="0"/>
            <wp:docPr id="10788469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4862A6" wp14:editId="3DBA85AA">
            <wp:extent cx="5730875" cy="2881630"/>
            <wp:effectExtent l="0" t="0" r="3175" b="0"/>
            <wp:docPr id="14497278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9BC37" w14:textId="75F8B44B" w:rsidR="00991E2D" w:rsidRDefault="00991E2D" w:rsidP="00DB0284">
      <w:r>
        <w:br w:type="page"/>
      </w:r>
    </w:p>
    <w:p w14:paraId="782FA213" w14:textId="033590EA" w:rsidR="00FB149C" w:rsidRDefault="00FB149C" w:rsidP="00FB149C">
      <w:pPr>
        <w:pStyle w:val="Heading3"/>
      </w:pPr>
      <w:r>
        <w:lastRenderedPageBreak/>
        <w:t>Lensa CRUD</w:t>
      </w:r>
    </w:p>
    <w:p w14:paraId="3578D8FC" w14:textId="7084E28C" w:rsidR="00991E2D" w:rsidRPr="00991E2D" w:rsidRDefault="00991E2D" w:rsidP="00991E2D">
      <w:r>
        <w:t xml:space="preserve">Halaman </w:t>
      </w:r>
      <w:proofErr w:type="spellStart"/>
      <w:r>
        <w:t>lensa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menampilkan seluruh data </w:t>
      </w:r>
      <w:proofErr w:type="spellStart"/>
      <w:r>
        <w:t>lensa</w:t>
      </w:r>
      <w:proofErr w:type="spellEnd"/>
      <w:r>
        <w:t xml:space="preserve">, tombol edit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mengalihkan</w:t>
      </w:r>
      <w:proofErr w:type="spellEnd"/>
      <w:r>
        <w:t xml:space="preserve"> ke halaman </w:t>
      </w:r>
      <w:proofErr w:type="spellStart"/>
      <w:r>
        <w:t>perubahan</w:t>
      </w:r>
      <w:proofErr w:type="spellEnd"/>
      <w:r>
        <w:t xml:space="preserve"> data. Delete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data. Create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mengalihkan</w:t>
      </w:r>
      <w:proofErr w:type="spellEnd"/>
      <w:r>
        <w:t xml:space="preserve"> ke halaman </w:t>
      </w:r>
      <w:proofErr w:type="spellStart"/>
      <w:r>
        <w:t>pembuatan</w:t>
      </w:r>
      <w:proofErr w:type="spellEnd"/>
      <w:r>
        <w:t xml:space="preserve"> data </w:t>
      </w:r>
      <w:proofErr w:type="spellStart"/>
      <w:proofErr w:type="gramStart"/>
      <w:r>
        <w:t>lensa</w:t>
      </w:r>
      <w:proofErr w:type="spellEnd"/>
      <w:proofErr w:type="gramEnd"/>
    </w:p>
    <w:p w14:paraId="4D7A7713" w14:textId="6518E6BB" w:rsidR="00FB149C" w:rsidRDefault="00991E2D" w:rsidP="00FB149C">
      <w:r>
        <w:rPr>
          <w:noProof/>
        </w:rPr>
        <w:drawing>
          <wp:inline distT="0" distB="0" distL="0" distR="0" wp14:anchorId="075893D7" wp14:editId="6C2C54E7">
            <wp:extent cx="5730875" cy="2881630"/>
            <wp:effectExtent l="0" t="0" r="3175" b="0"/>
            <wp:docPr id="33025582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255827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761497" wp14:editId="33E868D7">
            <wp:extent cx="5730875" cy="2881630"/>
            <wp:effectExtent l="0" t="0" r="3175" b="0"/>
            <wp:docPr id="1823456006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456006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CDAD9" w14:textId="1CB8D263" w:rsidR="00DB0284" w:rsidRDefault="00DB0284" w:rsidP="00FB149C">
      <w:r>
        <w:rPr>
          <w:noProof/>
        </w:rPr>
        <w:lastRenderedPageBreak/>
        <w:drawing>
          <wp:inline distT="0" distB="0" distL="0" distR="0" wp14:anchorId="1E820852" wp14:editId="786F06D3">
            <wp:extent cx="5730875" cy="2881630"/>
            <wp:effectExtent l="0" t="0" r="3175" b="0"/>
            <wp:docPr id="20590877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11E35" w14:textId="7F20688D" w:rsidR="00DB0284" w:rsidRDefault="00DB0284" w:rsidP="00FB149C"/>
    <w:p w14:paraId="4DE0B176" w14:textId="2BA4CC34" w:rsidR="00FB149C" w:rsidRDefault="00FB149C" w:rsidP="00FB149C">
      <w:pPr>
        <w:pStyle w:val="Heading3"/>
      </w:pPr>
      <w:r>
        <w:t xml:space="preserve">Order Page </w:t>
      </w:r>
    </w:p>
    <w:p w14:paraId="371FE46E" w14:textId="283CFB3A" w:rsidR="00991E2D" w:rsidRPr="00FB149C" w:rsidRDefault="00991E2D" w:rsidP="00FB149C">
      <w:r>
        <w:t xml:space="preserve">Halaman order </w:t>
      </w:r>
      <w:proofErr w:type="spellStart"/>
      <w:r>
        <w:t>akan</w:t>
      </w:r>
      <w:proofErr w:type="spellEnd"/>
      <w:r>
        <w:t xml:space="preserve"> menampilkan </w:t>
      </w:r>
      <w:proofErr w:type="spellStart"/>
      <w:r>
        <w:t>lensa</w:t>
      </w:r>
      <w:proofErr w:type="spellEnd"/>
      <w:r>
        <w:t xml:space="preserve"> dengan </w:t>
      </w:r>
      <w:proofErr w:type="spellStart"/>
      <w:r>
        <w:t>stok</w:t>
      </w:r>
      <w:proofErr w:type="spellEnd"/>
      <w:r>
        <w:t xml:space="preserve"> paling </w:t>
      </w:r>
      <w:proofErr w:type="spellStart"/>
      <w:r>
        <w:t>sedikit</w:t>
      </w:r>
      <w:proofErr w:type="spellEnd"/>
      <w:r>
        <w:t xml:space="preserve">, </w:t>
      </w:r>
      <w:proofErr w:type="spellStart"/>
      <w:r>
        <w:t>logika</w:t>
      </w:r>
      <w:proofErr w:type="spellEnd"/>
      <w:r>
        <w:t xml:space="preserve"> yang digunakan adalah SELECT * FROM Lensa WHERE </w:t>
      </w:r>
      <w:proofErr w:type="spellStart"/>
      <w:r>
        <w:t>stok</w:t>
      </w:r>
      <w:proofErr w:type="spellEnd"/>
      <w:r>
        <w:t xml:space="preserve"> = (SELECT MIN(Stok) FROM Lensa). Dengan query berikut,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item dengan </w:t>
      </w:r>
      <w:proofErr w:type="spellStart"/>
      <w:r>
        <w:t>stok</w:t>
      </w:r>
      <w:proofErr w:type="spellEnd"/>
      <w:r>
        <w:t xml:space="preserve"> paling </w:t>
      </w:r>
      <w:proofErr w:type="spellStart"/>
      <w:r>
        <w:t>sedikit</w:t>
      </w:r>
      <w:proofErr w:type="spellEnd"/>
      <w:r>
        <w:t xml:space="preserve"> (duplicate). </w:t>
      </w:r>
      <w:proofErr w:type="spellStart"/>
      <w:proofErr w:type="gramStart"/>
      <w:r>
        <w:t>maka</w:t>
      </w:r>
      <w:proofErr w:type="spellEnd"/>
      <w:proofErr w:type="gram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menampilkan seluruh item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paling </w:t>
      </w:r>
      <w:proofErr w:type="spellStart"/>
      <w:r>
        <w:t>sedikit</w:t>
      </w:r>
      <w:proofErr w:type="spellEnd"/>
    </w:p>
    <w:p w14:paraId="12239604" w14:textId="5193DDFA" w:rsidR="00CA05A5" w:rsidRDefault="00DB0284" w:rsidP="00CA05A5">
      <w:r>
        <w:rPr>
          <w:noProof/>
        </w:rPr>
        <w:drawing>
          <wp:inline distT="0" distB="0" distL="0" distR="0" wp14:anchorId="30B79072" wp14:editId="5CE92CF8">
            <wp:extent cx="5730875" cy="2881630"/>
            <wp:effectExtent l="0" t="0" r="3175" b="0"/>
            <wp:docPr id="1358568544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568544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5E24D" w14:textId="77777777" w:rsidR="00CA05A5" w:rsidRPr="00CA05A5" w:rsidRDefault="00CA05A5" w:rsidP="00CA05A5"/>
    <w:p w14:paraId="32B3A738" w14:textId="77777777" w:rsidR="00CA05A5" w:rsidRDefault="00CA05A5" w:rsidP="00CA05A5">
      <w:pPr>
        <w:jc w:val="left"/>
      </w:pPr>
    </w:p>
    <w:p w14:paraId="359D64CB" w14:textId="68D0F0D2" w:rsidR="00CA05A5" w:rsidRPr="00AF1DF1" w:rsidRDefault="00CA05A5" w:rsidP="00CA05A5">
      <w:pPr>
        <w:jc w:val="left"/>
      </w:pPr>
      <w:r>
        <w:t xml:space="preserve">    </w:t>
      </w:r>
    </w:p>
    <w:sectPr w:rsidR="00CA05A5" w:rsidRPr="00AF1DF1" w:rsidSect="00AF1DF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9174F"/>
    <w:multiLevelType w:val="hybridMultilevel"/>
    <w:tmpl w:val="D3A26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E60A1"/>
    <w:multiLevelType w:val="hybridMultilevel"/>
    <w:tmpl w:val="4852D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3A2B8E"/>
    <w:multiLevelType w:val="hybridMultilevel"/>
    <w:tmpl w:val="417C7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5A6E22"/>
    <w:multiLevelType w:val="hybridMultilevel"/>
    <w:tmpl w:val="9B6A9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031538">
    <w:abstractNumId w:val="2"/>
  </w:num>
  <w:num w:numId="2" w16cid:durableId="1922518013">
    <w:abstractNumId w:val="1"/>
  </w:num>
  <w:num w:numId="3" w16cid:durableId="2143570070">
    <w:abstractNumId w:val="3"/>
  </w:num>
  <w:num w:numId="4" w16cid:durableId="1897665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hideSpellingErrors/>
  <w:hideGrammaticalErrors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DF1"/>
    <w:rsid w:val="00026186"/>
    <w:rsid w:val="00035486"/>
    <w:rsid w:val="00063EA7"/>
    <w:rsid w:val="00065194"/>
    <w:rsid w:val="00075A28"/>
    <w:rsid w:val="000B0374"/>
    <w:rsid w:val="000C3314"/>
    <w:rsid w:val="000C79C9"/>
    <w:rsid w:val="000F2A30"/>
    <w:rsid w:val="000F752C"/>
    <w:rsid w:val="00100568"/>
    <w:rsid w:val="00101212"/>
    <w:rsid w:val="00106386"/>
    <w:rsid w:val="00115B54"/>
    <w:rsid w:val="00120FD1"/>
    <w:rsid w:val="00123E21"/>
    <w:rsid w:val="0013332D"/>
    <w:rsid w:val="0014162B"/>
    <w:rsid w:val="001678D7"/>
    <w:rsid w:val="00186DA4"/>
    <w:rsid w:val="001930EE"/>
    <w:rsid w:val="001D4469"/>
    <w:rsid w:val="001D7884"/>
    <w:rsid w:val="00217CE1"/>
    <w:rsid w:val="00274C6D"/>
    <w:rsid w:val="002C2E15"/>
    <w:rsid w:val="002C55AB"/>
    <w:rsid w:val="002D4136"/>
    <w:rsid w:val="0031567B"/>
    <w:rsid w:val="003209DC"/>
    <w:rsid w:val="0032503F"/>
    <w:rsid w:val="00326C45"/>
    <w:rsid w:val="0034447C"/>
    <w:rsid w:val="003773C3"/>
    <w:rsid w:val="003853CF"/>
    <w:rsid w:val="003C38AC"/>
    <w:rsid w:val="003F30BC"/>
    <w:rsid w:val="004174E9"/>
    <w:rsid w:val="004411AA"/>
    <w:rsid w:val="00445B06"/>
    <w:rsid w:val="00470069"/>
    <w:rsid w:val="004D1837"/>
    <w:rsid w:val="004D3B15"/>
    <w:rsid w:val="004D6FC4"/>
    <w:rsid w:val="004E149F"/>
    <w:rsid w:val="004E1666"/>
    <w:rsid w:val="004E6FCF"/>
    <w:rsid w:val="0051021A"/>
    <w:rsid w:val="00511A3D"/>
    <w:rsid w:val="00536330"/>
    <w:rsid w:val="0054399E"/>
    <w:rsid w:val="005453E5"/>
    <w:rsid w:val="0055187E"/>
    <w:rsid w:val="005642DE"/>
    <w:rsid w:val="00571935"/>
    <w:rsid w:val="00574449"/>
    <w:rsid w:val="005A32C4"/>
    <w:rsid w:val="005C1DE1"/>
    <w:rsid w:val="005E577E"/>
    <w:rsid w:val="005E685C"/>
    <w:rsid w:val="0060044B"/>
    <w:rsid w:val="00614DAD"/>
    <w:rsid w:val="006219E2"/>
    <w:rsid w:val="00631152"/>
    <w:rsid w:val="00667DBF"/>
    <w:rsid w:val="006A5725"/>
    <w:rsid w:val="006F0B76"/>
    <w:rsid w:val="00704F5C"/>
    <w:rsid w:val="007064FD"/>
    <w:rsid w:val="0070706C"/>
    <w:rsid w:val="00714B54"/>
    <w:rsid w:val="00715849"/>
    <w:rsid w:val="007209B5"/>
    <w:rsid w:val="007226EC"/>
    <w:rsid w:val="0073363A"/>
    <w:rsid w:val="00734A8A"/>
    <w:rsid w:val="0074143C"/>
    <w:rsid w:val="0074664A"/>
    <w:rsid w:val="0075235F"/>
    <w:rsid w:val="00770A7B"/>
    <w:rsid w:val="00773CE7"/>
    <w:rsid w:val="00784D4B"/>
    <w:rsid w:val="0078762E"/>
    <w:rsid w:val="007C6105"/>
    <w:rsid w:val="007E04D0"/>
    <w:rsid w:val="008034AF"/>
    <w:rsid w:val="00841B04"/>
    <w:rsid w:val="00845458"/>
    <w:rsid w:val="00851385"/>
    <w:rsid w:val="00873C3F"/>
    <w:rsid w:val="008826D5"/>
    <w:rsid w:val="00890CBC"/>
    <w:rsid w:val="00896BB2"/>
    <w:rsid w:val="008B7527"/>
    <w:rsid w:val="008C6822"/>
    <w:rsid w:val="008D75A9"/>
    <w:rsid w:val="008E4D86"/>
    <w:rsid w:val="00901723"/>
    <w:rsid w:val="00917793"/>
    <w:rsid w:val="00920EFF"/>
    <w:rsid w:val="0096233D"/>
    <w:rsid w:val="00991E2D"/>
    <w:rsid w:val="0099431F"/>
    <w:rsid w:val="00995BE7"/>
    <w:rsid w:val="009B1295"/>
    <w:rsid w:val="009C0B19"/>
    <w:rsid w:val="009C1FE6"/>
    <w:rsid w:val="009E2D07"/>
    <w:rsid w:val="009E59F2"/>
    <w:rsid w:val="00A201A2"/>
    <w:rsid w:val="00A45001"/>
    <w:rsid w:val="00A52CA0"/>
    <w:rsid w:val="00A66737"/>
    <w:rsid w:val="00AA65EF"/>
    <w:rsid w:val="00AB6AD6"/>
    <w:rsid w:val="00AD1D31"/>
    <w:rsid w:val="00AE4C30"/>
    <w:rsid w:val="00AF1DF1"/>
    <w:rsid w:val="00AF79D6"/>
    <w:rsid w:val="00B06079"/>
    <w:rsid w:val="00B10BA4"/>
    <w:rsid w:val="00B131B4"/>
    <w:rsid w:val="00B352D4"/>
    <w:rsid w:val="00B50C1B"/>
    <w:rsid w:val="00BD4622"/>
    <w:rsid w:val="00BD6743"/>
    <w:rsid w:val="00BE25EB"/>
    <w:rsid w:val="00BF682D"/>
    <w:rsid w:val="00BF6D60"/>
    <w:rsid w:val="00C05B6C"/>
    <w:rsid w:val="00C1071D"/>
    <w:rsid w:val="00C24C42"/>
    <w:rsid w:val="00C540F9"/>
    <w:rsid w:val="00C65BF8"/>
    <w:rsid w:val="00C9528B"/>
    <w:rsid w:val="00CA05A5"/>
    <w:rsid w:val="00CC724D"/>
    <w:rsid w:val="00CE4288"/>
    <w:rsid w:val="00CF376F"/>
    <w:rsid w:val="00CF4209"/>
    <w:rsid w:val="00CF715A"/>
    <w:rsid w:val="00D01061"/>
    <w:rsid w:val="00D05E24"/>
    <w:rsid w:val="00D07AE1"/>
    <w:rsid w:val="00D22CAD"/>
    <w:rsid w:val="00D2317C"/>
    <w:rsid w:val="00D25425"/>
    <w:rsid w:val="00D36F4A"/>
    <w:rsid w:val="00D43552"/>
    <w:rsid w:val="00D55FF0"/>
    <w:rsid w:val="00D73676"/>
    <w:rsid w:val="00D81A27"/>
    <w:rsid w:val="00D87970"/>
    <w:rsid w:val="00D94B9A"/>
    <w:rsid w:val="00DA5F06"/>
    <w:rsid w:val="00DB0284"/>
    <w:rsid w:val="00DF15CA"/>
    <w:rsid w:val="00DF4597"/>
    <w:rsid w:val="00E15E53"/>
    <w:rsid w:val="00E267C8"/>
    <w:rsid w:val="00E57FB8"/>
    <w:rsid w:val="00E705F1"/>
    <w:rsid w:val="00E833D6"/>
    <w:rsid w:val="00EC0938"/>
    <w:rsid w:val="00EE133C"/>
    <w:rsid w:val="00EF6120"/>
    <w:rsid w:val="00F0273B"/>
    <w:rsid w:val="00F02AF5"/>
    <w:rsid w:val="00F1703E"/>
    <w:rsid w:val="00F34630"/>
    <w:rsid w:val="00F435B1"/>
    <w:rsid w:val="00F45FF1"/>
    <w:rsid w:val="00F53360"/>
    <w:rsid w:val="00F94F81"/>
    <w:rsid w:val="00FB149C"/>
    <w:rsid w:val="00FC2A3E"/>
    <w:rsid w:val="00FD5CB0"/>
    <w:rsid w:val="00FD5E4B"/>
    <w:rsid w:val="00FF2202"/>
    <w:rsid w:val="00FF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AE4B7"/>
  <w15:chartTrackingRefBased/>
  <w15:docId w15:val="{C6B26259-2842-4B40-B731-C5E2E46A7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E2D"/>
    <w:pPr>
      <w:spacing w:line="288" w:lineRule="auto"/>
      <w:jc w:val="both"/>
    </w:pPr>
    <w:rPr>
      <w:rFonts w:ascii="Google Sans" w:hAnsi="Google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1061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2AF5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149C"/>
    <w:pPr>
      <w:keepNext/>
      <w:keepLines/>
      <w:spacing w:before="40" w:after="0"/>
      <w:outlineLvl w:val="2"/>
    </w:pPr>
    <w:rPr>
      <w:rFonts w:eastAsiaTheme="majorEastAsia" w:cstheme="majorBidi"/>
      <w:b/>
      <w:i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ListTable2-Accent5"/>
    <w:uiPriority w:val="99"/>
    <w:rsid w:val="002D4136"/>
    <w:pPr>
      <w:jc w:val="center"/>
    </w:pPr>
    <w:rPr>
      <w:rFonts w:ascii="Google Sans" w:eastAsiaTheme="minorHAnsi" w:hAnsi="Google Sans"/>
      <w:b/>
      <w:sz w:val="24"/>
      <w:szCs w:val="20"/>
      <w:lang w:val="id-ID" w:eastAsia="en-US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12" w:space="0" w:color="4472C4" w:themeColor="accent1"/>
        <w:insideV w:val="single" w:sz="12" w:space="0" w:color="4472C4" w:themeColor="accent1"/>
      </w:tblBorders>
      <w:tblCellMar>
        <w:top w:w="85" w:type="dxa"/>
        <w:left w:w="170" w:type="dxa"/>
        <w:bottom w:w="85" w:type="dxa"/>
        <w:right w:w="170" w:type="dxa"/>
      </w:tblCellMar>
    </w:tblPr>
    <w:tcPr>
      <w:vAlign w:val="center"/>
    </w:tc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5">
    <w:name w:val="List Table 2 Accent 5"/>
    <w:basedOn w:val="TableNormal"/>
    <w:uiPriority w:val="47"/>
    <w:rsid w:val="002D413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D010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1061"/>
    <w:rPr>
      <w:rFonts w:ascii="Google Sans" w:eastAsiaTheme="majorEastAsia" w:hAnsi="Google Sans" w:cstheme="majorBidi"/>
      <w:b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01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D0106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F02AF5"/>
    <w:rPr>
      <w:rFonts w:ascii="Google Sans" w:eastAsiaTheme="majorEastAsia" w:hAnsi="Google Sans" w:cstheme="majorBidi"/>
      <w:b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6F0B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C09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09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0938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74C6D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FB149C"/>
    <w:rPr>
      <w:rFonts w:ascii="Google Sans" w:eastAsiaTheme="majorEastAsia" w:hAnsi="Google Sans" w:cstheme="majorBidi"/>
      <w:b/>
      <w:i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isyui.com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tailwindcss.com/docs/installation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vuejs.org/guide/introduction.html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DapperLib/Dapper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sqlite.org/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\Documents\Custom%20Office%20Templates\fd_google_san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014DB-2CF8-415E-BAB3-AE16A5D09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fd_google_sans.dotx</Template>
  <TotalTime>89</TotalTime>
  <Pages>6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Kawish</dc:creator>
  <cp:keywords/>
  <dc:description/>
  <cp:lastModifiedBy>kawish</cp:lastModifiedBy>
  <cp:revision>2</cp:revision>
  <cp:lastPrinted>2021-05-26T11:21:00Z</cp:lastPrinted>
  <dcterms:created xsi:type="dcterms:W3CDTF">2024-05-17T17:03:00Z</dcterms:created>
  <dcterms:modified xsi:type="dcterms:W3CDTF">2024-05-17T18:41:00Z</dcterms:modified>
</cp:coreProperties>
</file>